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BA0B7" w14:textId="34F78A13" w:rsidR="007D0D91" w:rsidRPr="007D0D91" w:rsidRDefault="007D0D91" w:rsidP="007D0D91">
      <w:pPr>
        <w:jc w:val="right"/>
        <w:rPr>
          <w:sz w:val="24"/>
        </w:rPr>
      </w:pPr>
      <w:r w:rsidRPr="007D0D91">
        <w:rPr>
          <w:sz w:val="24"/>
        </w:rPr>
        <w:t xml:space="preserve">Guatemala, </w:t>
      </w:r>
      <w:r w:rsidR="006F5FF8" w:rsidRPr="006F5FF8">
        <w:rPr>
          <w:sz w:val="24"/>
        </w:rPr>
        <w:t>18 de julio de</w:t>
      </w:r>
      <w:r w:rsidR="00391F0E">
        <w:rPr>
          <w:sz w:val="24"/>
        </w:rPr>
        <w:t>l</w:t>
      </w:r>
      <w:r w:rsidR="006F5FF8" w:rsidRPr="006F5FF8">
        <w:rPr>
          <w:sz w:val="24"/>
        </w:rPr>
        <w:t xml:space="preserve"> 2024</w:t>
      </w:r>
    </w:p>
    <w:p w14:paraId="43A175C1" w14:textId="77777777" w:rsidR="007D0D91" w:rsidRPr="007D0D91" w:rsidRDefault="007D0D91" w:rsidP="007D0D91">
      <w:pPr>
        <w:rPr>
          <w:sz w:val="24"/>
        </w:rPr>
      </w:pPr>
    </w:p>
    <w:p w14:paraId="242F4EE6" w14:textId="77777777" w:rsidR="007D0D91" w:rsidRPr="007D0D91" w:rsidRDefault="007D0D91" w:rsidP="007D0D91">
      <w:pPr>
        <w:rPr>
          <w:sz w:val="24"/>
        </w:rPr>
      </w:pPr>
    </w:p>
    <w:p w14:paraId="45F2829B" w14:textId="77777777" w:rsidR="007D0D91" w:rsidRPr="007D0D91" w:rsidRDefault="007D0D91" w:rsidP="007D0D91">
      <w:pPr>
        <w:rPr>
          <w:sz w:val="24"/>
        </w:rPr>
      </w:pPr>
    </w:p>
    <w:p w14:paraId="03893EDE" w14:textId="77777777" w:rsidR="007D0D91" w:rsidRPr="007D0D91" w:rsidRDefault="007D0D91" w:rsidP="007D0D91">
      <w:pPr>
        <w:rPr>
          <w:sz w:val="24"/>
        </w:rPr>
      </w:pPr>
    </w:p>
    <w:p w14:paraId="3E709828" w14:textId="77777777" w:rsidR="00D05ECF" w:rsidRDefault="00D05ECF" w:rsidP="00D05ECF">
      <w:pPr>
        <w:spacing w:after="0"/>
        <w:rPr>
          <w:sz w:val="24"/>
        </w:rPr>
      </w:pPr>
      <w:proofErr w:type="spellStart"/>
      <w:r>
        <w:rPr>
          <w:sz w:val="24"/>
        </w:rPr>
        <w:t>MSc</w:t>
      </w:r>
      <w:proofErr w:type="spellEnd"/>
      <w:r>
        <w:rPr>
          <w:sz w:val="24"/>
        </w:rPr>
        <w:t>.</w:t>
      </w:r>
    </w:p>
    <w:p w14:paraId="008A159F" w14:textId="77777777" w:rsidR="00D05ECF" w:rsidRDefault="00D05ECF" w:rsidP="00D05ECF">
      <w:pPr>
        <w:spacing w:after="0"/>
        <w:rPr>
          <w:sz w:val="24"/>
        </w:rPr>
      </w:pPr>
      <w:r>
        <w:rPr>
          <w:sz w:val="24"/>
        </w:rPr>
        <w:t xml:space="preserve">Carlos Alberto </w:t>
      </w:r>
      <w:proofErr w:type="spellStart"/>
      <w:r>
        <w:rPr>
          <w:sz w:val="24"/>
        </w:rPr>
        <w:t>Esquit</w:t>
      </w:r>
      <w:proofErr w:type="spellEnd"/>
    </w:p>
    <w:p w14:paraId="4C6C1521" w14:textId="77777777" w:rsidR="00D05ECF" w:rsidRPr="00C06BA4" w:rsidRDefault="00D05ECF" w:rsidP="00D05ECF">
      <w:pPr>
        <w:spacing w:after="0"/>
        <w:rPr>
          <w:sz w:val="24"/>
        </w:rPr>
      </w:pPr>
      <w:r w:rsidRPr="00C06BA4">
        <w:rPr>
          <w:sz w:val="24"/>
        </w:rPr>
        <w:t>Director</w:t>
      </w:r>
    </w:p>
    <w:p w14:paraId="69737ECF" w14:textId="77777777" w:rsidR="00D05ECF" w:rsidRPr="00706F91" w:rsidRDefault="00D05ECF" w:rsidP="00D05ECF">
      <w:pPr>
        <w:spacing w:after="0"/>
        <w:jc w:val="both"/>
        <w:rPr>
          <w:bCs/>
          <w:sz w:val="24"/>
        </w:rPr>
      </w:pPr>
      <w:r w:rsidRPr="00706F91">
        <w:rPr>
          <w:sz w:val="24"/>
        </w:rPr>
        <w:t xml:space="preserve">Ingeniería </w:t>
      </w:r>
      <w:r>
        <w:rPr>
          <w:bCs/>
          <w:sz w:val="24"/>
        </w:rPr>
        <w:t>Mecatrónica</w:t>
      </w:r>
    </w:p>
    <w:p w14:paraId="0ED4BF1E" w14:textId="77777777" w:rsidR="00D05ECF" w:rsidRPr="00706F91" w:rsidRDefault="00D05ECF" w:rsidP="00D05ECF">
      <w:pPr>
        <w:spacing w:after="0"/>
        <w:jc w:val="both"/>
        <w:rPr>
          <w:sz w:val="24"/>
        </w:rPr>
      </w:pPr>
      <w:r w:rsidRPr="00706F91">
        <w:rPr>
          <w:sz w:val="24"/>
        </w:rPr>
        <w:t>Universidad del Valle de Guatemala</w:t>
      </w:r>
    </w:p>
    <w:p w14:paraId="12B4954D" w14:textId="77777777" w:rsidR="00D05ECF" w:rsidRPr="00706F91" w:rsidRDefault="00D05ECF" w:rsidP="00D05ECF">
      <w:pPr>
        <w:spacing w:after="0"/>
        <w:jc w:val="both"/>
        <w:rPr>
          <w:sz w:val="24"/>
        </w:rPr>
      </w:pPr>
      <w:r w:rsidRPr="00706F91">
        <w:rPr>
          <w:sz w:val="24"/>
        </w:rPr>
        <w:t>Guatemala</w:t>
      </w:r>
    </w:p>
    <w:p w14:paraId="5BD38435" w14:textId="77777777" w:rsidR="007D0D91" w:rsidRPr="007D0D91" w:rsidRDefault="007D0D91" w:rsidP="007D0D91">
      <w:pPr>
        <w:spacing w:after="0"/>
        <w:rPr>
          <w:sz w:val="24"/>
        </w:rPr>
      </w:pPr>
    </w:p>
    <w:p w14:paraId="5C83DB90" w14:textId="77777777" w:rsidR="007D0D91" w:rsidRPr="007D0D91" w:rsidRDefault="007D0D91" w:rsidP="007D0D91">
      <w:pPr>
        <w:spacing w:after="0"/>
        <w:rPr>
          <w:sz w:val="24"/>
        </w:rPr>
      </w:pPr>
    </w:p>
    <w:p w14:paraId="498B1C3F" w14:textId="77777777" w:rsidR="007D0D91" w:rsidRPr="007D0D91" w:rsidRDefault="007D0D91" w:rsidP="007D0D91">
      <w:pPr>
        <w:spacing w:after="0"/>
        <w:rPr>
          <w:sz w:val="24"/>
        </w:rPr>
      </w:pPr>
    </w:p>
    <w:p w14:paraId="3C3F4B5C" w14:textId="77777777" w:rsidR="00D05ECF" w:rsidRPr="006F2704" w:rsidRDefault="00D05ECF" w:rsidP="00D05ECF">
      <w:pPr>
        <w:rPr>
          <w:sz w:val="24"/>
        </w:rPr>
      </w:pPr>
      <w:r w:rsidRPr="006F2704">
        <w:rPr>
          <w:sz w:val="24"/>
        </w:rPr>
        <w:t xml:space="preserve">Estimado </w:t>
      </w:r>
      <w:r w:rsidRPr="008A6693">
        <w:rPr>
          <w:bCs/>
          <w:sz w:val="24"/>
        </w:rPr>
        <w:t xml:space="preserve">Carlos </w:t>
      </w:r>
      <w:proofErr w:type="spellStart"/>
      <w:r w:rsidRPr="008A6693">
        <w:rPr>
          <w:bCs/>
          <w:sz w:val="24"/>
        </w:rPr>
        <w:t>Esquit</w:t>
      </w:r>
      <w:proofErr w:type="spellEnd"/>
      <w:r w:rsidRPr="006F2704">
        <w:rPr>
          <w:sz w:val="24"/>
        </w:rPr>
        <w:t>:</w:t>
      </w:r>
    </w:p>
    <w:p w14:paraId="1819C41F" w14:textId="6B167BF9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 xml:space="preserve">            Por este medio hago entrega de mi protocolo de Trabajo Profesional de Graduación, que se titula </w:t>
      </w:r>
      <w:r w:rsidRPr="000F5BF0">
        <w:rPr>
          <w:b/>
          <w:bCs/>
          <w:sz w:val="24"/>
        </w:rPr>
        <w:t>“</w:t>
      </w:r>
      <w:r w:rsidR="00D05ECF" w:rsidRPr="000F5BF0">
        <w:rPr>
          <w:b/>
          <w:bCs/>
          <w:sz w:val="24"/>
        </w:rPr>
        <w:t xml:space="preserve">Optimización de un algoritmo de inteligencia de enjambre enfocado en sincronización y control de formaciones de sistemas robóticos </w:t>
      </w:r>
      <w:proofErr w:type="spellStart"/>
      <w:r w:rsidR="00D05ECF" w:rsidRPr="000F5BF0">
        <w:rPr>
          <w:b/>
          <w:bCs/>
          <w:sz w:val="24"/>
        </w:rPr>
        <w:t>multi-agente</w:t>
      </w:r>
      <w:proofErr w:type="spellEnd"/>
      <w:r w:rsidR="00D05ECF" w:rsidRPr="000F5BF0">
        <w:rPr>
          <w:b/>
          <w:bCs/>
          <w:sz w:val="24"/>
        </w:rPr>
        <w:t xml:space="preserve"> para escenarios con obstáculos móviles</w:t>
      </w:r>
      <w:r w:rsidRPr="000F5BF0">
        <w:rPr>
          <w:b/>
          <w:bCs/>
          <w:sz w:val="24"/>
        </w:rPr>
        <w:t xml:space="preserve">” </w:t>
      </w:r>
      <w:r w:rsidRPr="007D0D91">
        <w:rPr>
          <w:sz w:val="24"/>
        </w:rPr>
        <w:t xml:space="preserve">para su revisión y aprobación. </w:t>
      </w:r>
    </w:p>
    <w:p w14:paraId="2F85A983" w14:textId="2E251A0C" w:rsidR="007D0D91" w:rsidRPr="007D0D91" w:rsidRDefault="007D0D91" w:rsidP="00401C4B">
      <w:pPr>
        <w:spacing w:after="0"/>
        <w:rPr>
          <w:sz w:val="24"/>
        </w:rPr>
      </w:pPr>
      <w:r w:rsidRPr="007D0D91">
        <w:rPr>
          <w:sz w:val="24"/>
        </w:rPr>
        <w:t xml:space="preserve">              Así también estoy haciendo entrega de toda la papelería requerida que consiste en: carta de mi asesor </w:t>
      </w:r>
      <w:r w:rsidR="00401C4B" w:rsidRPr="00720A06">
        <w:rPr>
          <w:sz w:val="24"/>
        </w:rPr>
        <w:t>Luis Alberto Rivera Estrada</w:t>
      </w:r>
      <w:r w:rsidRPr="007D0D91">
        <w:rPr>
          <w:sz w:val="24"/>
        </w:rPr>
        <w:t>, copia de constancia de cierre de pensum hasta cuarto año, copia de diploma de diversificado y copia de mi DPI.</w:t>
      </w:r>
    </w:p>
    <w:p w14:paraId="35C4CEAC" w14:textId="77777777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>Agradeciendo su amable atención y a la espera de su respuesta me suscribo,</w:t>
      </w:r>
    </w:p>
    <w:p w14:paraId="5A396C48" w14:textId="77777777" w:rsidR="007D0D91" w:rsidRPr="007D0D91" w:rsidRDefault="007D0D91" w:rsidP="007D0D91">
      <w:pPr>
        <w:rPr>
          <w:sz w:val="24"/>
        </w:rPr>
      </w:pPr>
    </w:p>
    <w:p w14:paraId="67FBF127" w14:textId="77777777" w:rsidR="007D0D91" w:rsidRPr="007D0D91" w:rsidRDefault="007D0D91" w:rsidP="007D0D91">
      <w:pPr>
        <w:rPr>
          <w:sz w:val="24"/>
        </w:rPr>
      </w:pPr>
      <w:r w:rsidRPr="007D0D91">
        <w:rPr>
          <w:sz w:val="24"/>
        </w:rPr>
        <w:t>Atentamente,</w:t>
      </w:r>
    </w:p>
    <w:p w14:paraId="475F4DB1" w14:textId="77777777" w:rsidR="007D0D91" w:rsidRDefault="007D0D91" w:rsidP="007D0D91">
      <w:pPr>
        <w:rPr>
          <w:sz w:val="24"/>
        </w:rPr>
      </w:pPr>
    </w:p>
    <w:p w14:paraId="1F77A304" w14:textId="77777777" w:rsidR="007A5EB2" w:rsidRPr="007D0D91" w:rsidRDefault="007A5EB2" w:rsidP="007D0D91">
      <w:pPr>
        <w:rPr>
          <w:sz w:val="24"/>
        </w:rPr>
      </w:pPr>
    </w:p>
    <w:p w14:paraId="2E34680D" w14:textId="049B59F2" w:rsidR="007D0D91" w:rsidRPr="00401C4B" w:rsidRDefault="00401C4B" w:rsidP="007D0D91">
      <w:pPr>
        <w:spacing w:after="0"/>
        <w:rPr>
          <w:sz w:val="24"/>
        </w:rPr>
      </w:pPr>
      <w:r w:rsidRPr="00401C4B">
        <w:rPr>
          <w:sz w:val="24"/>
        </w:rPr>
        <w:t>Gerardo Paz Fuentes</w:t>
      </w:r>
    </w:p>
    <w:p w14:paraId="2B889204" w14:textId="02444DCA" w:rsidR="007D0D91" w:rsidRPr="00401C4B" w:rsidRDefault="007D0D91" w:rsidP="007D0D91">
      <w:pPr>
        <w:spacing w:after="0"/>
        <w:rPr>
          <w:sz w:val="24"/>
        </w:rPr>
      </w:pPr>
      <w:r w:rsidRPr="00401C4B">
        <w:rPr>
          <w:sz w:val="24"/>
        </w:rPr>
        <w:t xml:space="preserve">Carné </w:t>
      </w:r>
      <w:r w:rsidR="00401C4B" w:rsidRPr="00401C4B">
        <w:rPr>
          <w:sz w:val="24"/>
        </w:rPr>
        <w:t>20173</w:t>
      </w:r>
    </w:p>
    <w:p w14:paraId="31566E62" w14:textId="590C2031" w:rsidR="007D0D91" w:rsidRPr="00401C4B" w:rsidRDefault="00401C4B" w:rsidP="007D0D91">
      <w:pPr>
        <w:spacing w:after="0"/>
        <w:rPr>
          <w:sz w:val="24"/>
        </w:rPr>
      </w:pPr>
      <w:r w:rsidRPr="00401C4B">
        <w:rPr>
          <w:sz w:val="24"/>
        </w:rPr>
        <w:t>5888-8932</w:t>
      </w:r>
    </w:p>
    <w:p w14:paraId="5BD571A7" w14:textId="58DF6439" w:rsidR="009474A9" w:rsidRPr="00401C4B" w:rsidRDefault="00401C4B" w:rsidP="007D0D91">
      <w:pPr>
        <w:spacing w:after="0"/>
        <w:rPr>
          <w:sz w:val="24"/>
        </w:rPr>
      </w:pPr>
      <w:r w:rsidRPr="00401C4B">
        <w:rPr>
          <w:sz w:val="24"/>
        </w:rPr>
        <w:t>paz20173@uvg.edu.gt</w:t>
      </w:r>
    </w:p>
    <w:sectPr w:rsidR="009474A9" w:rsidRPr="00401C4B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5ECF"/>
    <w:rsid w:val="000F5BF0"/>
    <w:rsid w:val="00391F0E"/>
    <w:rsid w:val="00393002"/>
    <w:rsid w:val="00401C4B"/>
    <w:rsid w:val="006F5FF8"/>
    <w:rsid w:val="007A5EB2"/>
    <w:rsid w:val="007D0D91"/>
    <w:rsid w:val="007E37D6"/>
    <w:rsid w:val="009474A9"/>
    <w:rsid w:val="00AA2764"/>
    <w:rsid w:val="00C0767F"/>
    <w:rsid w:val="00D05ECF"/>
    <w:rsid w:val="00D457AB"/>
    <w:rsid w:val="00E84043"/>
    <w:rsid w:val="00E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25B7F"/>
  <w15:docId w15:val="{F16D6929-B725-47E0-89A0-65486ADB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\Desktop\Plantilla%20carta%20entrega%20Estudiante%20protocolo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entrega Estudiante protocolo (1).dotx</Template>
  <TotalTime>6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Paz</dc:creator>
  <cp:lastModifiedBy>Gerardo Paz</cp:lastModifiedBy>
  <cp:revision>8</cp:revision>
  <dcterms:created xsi:type="dcterms:W3CDTF">2024-07-11T16:17:00Z</dcterms:created>
  <dcterms:modified xsi:type="dcterms:W3CDTF">2024-07-17T20:11:00Z</dcterms:modified>
</cp:coreProperties>
</file>